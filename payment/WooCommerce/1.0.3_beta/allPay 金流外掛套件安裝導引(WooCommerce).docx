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9E3B27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sz w:val="56"/>
              <w:szCs w:val="56"/>
            </w:rPr>
            <w:t>歐付寶第三方支付股份有限公司</w:t>
          </w:r>
        </w:p>
      </w:sdtContent>
    </w:sdt>
    <w:sdt>
      <w:sdtPr>
        <w:rPr>
          <w:rFonts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A36B4A" w:rsidP="00517FB7">
          <w:pPr>
            <w:jc w:val="center"/>
            <w:rPr>
              <w:sz w:val="28"/>
              <w:szCs w:val="28"/>
            </w:rPr>
          </w:pPr>
          <w:proofErr w:type="spellStart"/>
          <w:proofErr w:type="gramStart"/>
          <w:r>
            <w:rPr>
              <w:rFonts w:hint="eastAsia"/>
              <w:sz w:val="28"/>
              <w:szCs w:val="28"/>
            </w:rPr>
            <w:t>allPay</w:t>
          </w:r>
          <w:proofErr w:type="spellEnd"/>
          <w:proofErr w:type="gramEnd"/>
          <w:r>
            <w:rPr>
              <w:rFonts w:hint="eastAsia"/>
              <w:sz w:val="28"/>
              <w:szCs w:val="28"/>
            </w:rPr>
            <w:t xml:space="preserve"> Third-Party Payment Co., Ltd</w:t>
          </w:r>
          <w:r w:rsidR="00C53707">
            <w:rPr>
              <w:rFonts w:hint="eastAsia"/>
              <w:sz w:val="28"/>
              <w:szCs w:val="28"/>
            </w:rPr>
            <w:t>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Pr="00A36B4A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歐付寶金流外掛套件安裝導引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9E3B27" w:rsidP="00517FB7">
          <w:pPr>
            <w:jc w:val="center"/>
            <w:rPr>
              <w:sz w:val="36"/>
              <w:szCs w:val="36"/>
            </w:rPr>
          </w:pPr>
          <w:proofErr w:type="spellStart"/>
          <w:proofErr w:type="gramStart"/>
          <w:r>
            <w:rPr>
              <w:rFonts w:hint="eastAsia"/>
              <w:sz w:val="36"/>
              <w:szCs w:val="36"/>
            </w:rPr>
            <w:t>a</w:t>
          </w:r>
          <w:r w:rsidR="00BD4922">
            <w:rPr>
              <w:rFonts w:hint="eastAsia"/>
              <w:sz w:val="36"/>
              <w:szCs w:val="36"/>
            </w:rPr>
            <w:t>llPay</w:t>
          </w:r>
          <w:proofErr w:type="spellEnd"/>
          <w:proofErr w:type="gramEnd"/>
          <w:r w:rsidR="00BD4922">
            <w:rPr>
              <w:rFonts w:hint="eastAsia"/>
              <w:sz w:val="36"/>
              <w:szCs w:val="36"/>
            </w:rPr>
            <w:t xml:space="preserve">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140946" w:rsidP="00517FB7">
      <w:pPr>
        <w:jc w:val="center"/>
      </w:pPr>
      <w:r>
        <w:rPr>
          <w:rFonts w:hint="eastAsia"/>
        </w:rPr>
        <w:t>Version 1.0.</w:t>
      </w:r>
      <w:r w:rsidR="00D76B90">
        <w:rPr>
          <w:rFonts w:hint="eastAsia"/>
        </w:rPr>
        <w:t>2</w:t>
      </w:r>
    </w:p>
    <w:p w:rsidR="00DD109C" w:rsidRDefault="009E3B27" w:rsidP="00517FB7">
      <w:pPr>
        <w:jc w:val="center"/>
      </w:pPr>
      <w:r>
        <w:t>201</w:t>
      </w:r>
      <w:r>
        <w:rPr>
          <w:rFonts w:hint="eastAsia"/>
        </w:rPr>
        <w:t>5</w:t>
      </w:r>
      <w:r w:rsidR="00DD109C">
        <w:t>/</w:t>
      </w:r>
      <w:r>
        <w:rPr>
          <w:rFonts w:hint="eastAsia"/>
        </w:rPr>
        <w:t>0</w:t>
      </w:r>
      <w:r w:rsidR="00D76B90">
        <w:rPr>
          <w:rFonts w:hint="eastAsia"/>
        </w:rPr>
        <w:t>5</w:t>
      </w:r>
      <w:r w:rsidR="00EE2CE2">
        <w:rPr>
          <w:rFonts w:hint="eastAsia"/>
        </w:rPr>
        <w:t>/</w:t>
      </w:r>
      <w:r w:rsidR="00D76B90">
        <w:rPr>
          <w:rFonts w:hint="eastAsia"/>
        </w:rPr>
        <w:t>22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417567354" w:history="1">
            <w:r w:rsidR="006B54E8" w:rsidRPr="00290D5B">
              <w:rPr>
                <w:rStyle w:val="ab"/>
                <w:noProof/>
              </w:rPr>
              <w:t>1.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修改歷程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17567355" w:history="1">
            <w:r w:rsidR="006B54E8" w:rsidRPr="00290D5B">
              <w:rPr>
                <w:rStyle w:val="ab"/>
                <w:noProof/>
              </w:rPr>
              <w:t>2.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簡介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17567356" w:history="1">
            <w:r w:rsidR="006B54E8" w:rsidRPr="00290D5B">
              <w:rPr>
                <w:rStyle w:val="ab"/>
                <w:noProof/>
              </w:rPr>
              <w:t>3.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準備事項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17567357" w:history="1">
            <w:r w:rsidR="006B54E8" w:rsidRPr="00290D5B">
              <w:rPr>
                <w:rStyle w:val="ab"/>
                <w:noProof/>
              </w:rPr>
              <w:t>4.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安裝導引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21"/>
            <w:rPr>
              <w:noProof/>
            </w:rPr>
          </w:pPr>
          <w:hyperlink w:anchor="_Toc417567358" w:history="1">
            <w:r w:rsidR="006B54E8" w:rsidRPr="00290D5B">
              <w:rPr>
                <w:rStyle w:val="ab"/>
                <w:noProof/>
              </w:rPr>
              <w:t>4.1.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安裝外掛套件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21"/>
            <w:rPr>
              <w:noProof/>
            </w:rPr>
          </w:pPr>
          <w:hyperlink w:anchor="_Toc417567359" w:history="1">
            <w:r w:rsidR="006B54E8" w:rsidRPr="00290D5B">
              <w:rPr>
                <w:rStyle w:val="ab"/>
                <w:noProof/>
              </w:rPr>
              <w:t>4.2.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設定付款方式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21"/>
            <w:rPr>
              <w:noProof/>
            </w:rPr>
          </w:pPr>
          <w:hyperlink w:anchor="_Toc417567360" w:history="1">
            <w:r w:rsidR="006B54E8" w:rsidRPr="00290D5B">
              <w:rPr>
                <w:rStyle w:val="ab"/>
                <w:noProof/>
              </w:rPr>
              <w:t>4.3.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前台結帳畫面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17567361" w:history="1">
            <w:r w:rsidR="006B54E8" w:rsidRPr="00290D5B">
              <w:rPr>
                <w:rStyle w:val="ab"/>
                <w:noProof/>
              </w:rPr>
              <w:t>5.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參考資料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4E8" w:rsidRDefault="000D1E08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17567362" w:history="1">
            <w:r w:rsidR="006B54E8" w:rsidRPr="00290D5B">
              <w:rPr>
                <w:rStyle w:val="ab"/>
                <w:noProof/>
              </w:rPr>
              <w:t>6.</w:t>
            </w:r>
            <w:r w:rsidR="006B54E8">
              <w:rPr>
                <w:noProof/>
              </w:rPr>
              <w:tab/>
            </w:r>
            <w:r w:rsidR="006B54E8" w:rsidRPr="00290D5B">
              <w:rPr>
                <w:rStyle w:val="ab"/>
                <w:rFonts w:hint="eastAsia"/>
                <w:noProof/>
              </w:rPr>
              <w:t>附錄</w:t>
            </w:r>
            <w:r w:rsidR="006B54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54E8">
              <w:rPr>
                <w:noProof/>
                <w:webHidden/>
              </w:rPr>
              <w:instrText xml:space="preserve"> PAGEREF _Toc417567362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54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0D1E08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417567354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112CCD">
        <w:tc>
          <w:tcPr>
            <w:tcW w:w="1668" w:type="dxa"/>
            <w:shd w:val="clear" w:color="auto" w:fill="7F7F7F" w:themeFill="text1" w:themeFillTint="80"/>
            <w:vAlign w:val="center"/>
          </w:tcPr>
          <w:p w:rsidR="00E5266C" w:rsidRPr="00BD07E8" w:rsidRDefault="00E63884" w:rsidP="00112CCD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  <w:vAlign w:val="center"/>
          </w:tcPr>
          <w:p w:rsidR="00E5266C" w:rsidRPr="00BD07E8" w:rsidRDefault="00E63884" w:rsidP="00112CCD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  <w:vAlign w:val="center"/>
          </w:tcPr>
          <w:p w:rsidR="00E5266C" w:rsidRPr="00BD07E8" w:rsidRDefault="00E63884" w:rsidP="00112CCD">
            <w:pPr>
              <w:jc w:val="center"/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016343" w:rsidTr="00112CCD">
        <w:tc>
          <w:tcPr>
            <w:tcW w:w="1668" w:type="dxa"/>
            <w:vAlign w:val="center"/>
          </w:tcPr>
          <w:p w:rsidR="00016343" w:rsidRPr="007C36E0" w:rsidRDefault="00016343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  <w:vAlign w:val="center"/>
          </w:tcPr>
          <w:p w:rsidR="00016343" w:rsidRPr="007C36E0" w:rsidRDefault="00016343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D76B90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9/10</w:t>
            </w:r>
          </w:p>
        </w:tc>
        <w:tc>
          <w:tcPr>
            <w:tcW w:w="6433" w:type="dxa"/>
          </w:tcPr>
          <w:p w:rsidR="00016343" w:rsidRPr="007C36E0" w:rsidRDefault="00016343" w:rsidP="00983CA8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92E26" w:rsidTr="00112CCD">
        <w:tc>
          <w:tcPr>
            <w:tcW w:w="1668" w:type="dxa"/>
            <w:vAlign w:val="center"/>
          </w:tcPr>
          <w:p w:rsidR="00692E26" w:rsidRPr="007C36E0" w:rsidRDefault="00016343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1.0.1</w:t>
            </w:r>
          </w:p>
        </w:tc>
        <w:tc>
          <w:tcPr>
            <w:tcW w:w="1701" w:type="dxa"/>
            <w:vAlign w:val="center"/>
          </w:tcPr>
          <w:p w:rsidR="00692E26" w:rsidRPr="007C36E0" w:rsidRDefault="00016343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</w:t>
            </w:r>
            <w:r w:rsidR="00D76B90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4/2</w:t>
            </w:r>
            <w:r w:rsidR="00871303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433" w:type="dxa"/>
          </w:tcPr>
          <w:p w:rsidR="00692E26" w:rsidRPr="00112CCD" w:rsidRDefault="00230653" w:rsidP="00112CCD">
            <w:pPr>
              <w:pStyle w:val="af0"/>
              <w:numPr>
                <w:ilvl w:val="0"/>
                <w:numId w:val="22"/>
              </w:numPr>
              <w:ind w:leftChars="0"/>
              <w:rPr>
                <w:sz w:val="20"/>
                <w:szCs w:val="20"/>
              </w:rPr>
            </w:pPr>
            <w:r w:rsidRPr="00112CCD">
              <w:rPr>
                <w:rFonts w:hint="eastAsia"/>
                <w:sz w:val="20"/>
                <w:szCs w:val="20"/>
              </w:rPr>
              <w:t>解決</w:t>
            </w:r>
            <w:proofErr w:type="spellStart"/>
            <w:r w:rsidR="00016343" w:rsidRPr="00112CCD">
              <w:rPr>
                <w:rFonts w:hint="eastAsia"/>
                <w:sz w:val="20"/>
                <w:szCs w:val="20"/>
              </w:rPr>
              <w:t>WordPress</w:t>
            </w:r>
            <w:proofErr w:type="spellEnd"/>
            <w:r w:rsidR="00016343" w:rsidRPr="00112CCD">
              <w:rPr>
                <w:rFonts w:hint="eastAsia"/>
                <w:sz w:val="20"/>
                <w:szCs w:val="20"/>
              </w:rPr>
              <w:t xml:space="preserve"> 4.X</w:t>
            </w:r>
            <w:r w:rsidR="00016343" w:rsidRPr="00112CCD">
              <w:rPr>
                <w:rFonts w:hint="eastAsia"/>
                <w:sz w:val="20"/>
                <w:szCs w:val="20"/>
              </w:rPr>
              <w:t>相容性問題。</w:t>
            </w:r>
          </w:p>
          <w:p w:rsidR="00016343" w:rsidRPr="00112CCD" w:rsidRDefault="00016343" w:rsidP="00112CCD">
            <w:pPr>
              <w:pStyle w:val="af0"/>
              <w:numPr>
                <w:ilvl w:val="0"/>
                <w:numId w:val="22"/>
              </w:numPr>
              <w:ind w:leftChars="0"/>
              <w:rPr>
                <w:sz w:val="20"/>
                <w:szCs w:val="20"/>
              </w:rPr>
            </w:pPr>
            <w:r w:rsidRPr="00112CCD">
              <w:rPr>
                <w:rFonts w:hint="eastAsia"/>
                <w:sz w:val="20"/>
                <w:szCs w:val="20"/>
              </w:rPr>
              <w:t>模組中文化</w:t>
            </w:r>
            <w:r w:rsidR="00112CCD" w:rsidRPr="00112CCD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92E26" w:rsidTr="00112CCD">
        <w:tc>
          <w:tcPr>
            <w:tcW w:w="1668" w:type="dxa"/>
            <w:vAlign w:val="center"/>
          </w:tcPr>
          <w:p w:rsidR="00692E26" w:rsidRPr="007C36E0" w:rsidRDefault="00D76B90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1.0.2</w:t>
            </w:r>
          </w:p>
        </w:tc>
        <w:tc>
          <w:tcPr>
            <w:tcW w:w="1701" w:type="dxa"/>
            <w:vAlign w:val="center"/>
          </w:tcPr>
          <w:p w:rsidR="00692E26" w:rsidRPr="007C36E0" w:rsidRDefault="00D76B90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2015/05/22</w:t>
            </w:r>
          </w:p>
        </w:tc>
        <w:tc>
          <w:tcPr>
            <w:tcW w:w="6433" w:type="dxa"/>
          </w:tcPr>
          <w:p w:rsidR="00692E26" w:rsidRPr="00112CCD" w:rsidRDefault="00112CCD" w:rsidP="00112CCD">
            <w:pPr>
              <w:pStyle w:val="af0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修正訂單狀態異常</w:t>
            </w:r>
            <w:r w:rsidR="005B3675" w:rsidRPr="00112CCD">
              <w:rPr>
                <w:rFonts w:hint="eastAsia"/>
                <w:sz w:val="20"/>
                <w:szCs w:val="20"/>
              </w:rPr>
              <w:t>問題。</w:t>
            </w:r>
          </w:p>
          <w:p w:rsidR="00112CCD" w:rsidRPr="00112CCD" w:rsidRDefault="00112CCD" w:rsidP="00112CCD">
            <w:pPr>
              <w:pStyle w:val="af0"/>
              <w:numPr>
                <w:ilvl w:val="0"/>
                <w:numId w:val="21"/>
              </w:numPr>
              <w:ind w:leftChars="0"/>
              <w:rPr>
                <w:sz w:val="20"/>
                <w:szCs w:val="20"/>
              </w:rPr>
            </w:pPr>
            <w:r w:rsidRPr="00112CCD">
              <w:rPr>
                <w:rFonts w:hint="eastAsia"/>
                <w:sz w:val="20"/>
                <w:szCs w:val="20"/>
              </w:rPr>
              <w:t>變更付款完成返回頁面。</w:t>
            </w:r>
          </w:p>
        </w:tc>
      </w:tr>
      <w:tr w:rsidR="00692E26" w:rsidTr="00112CCD">
        <w:tc>
          <w:tcPr>
            <w:tcW w:w="1668" w:type="dxa"/>
            <w:vAlign w:val="center"/>
          </w:tcPr>
          <w:p w:rsidR="00692E26" w:rsidRPr="007C36E0" w:rsidRDefault="00501C17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1.0.3</w:t>
            </w:r>
          </w:p>
        </w:tc>
        <w:tc>
          <w:tcPr>
            <w:tcW w:w="1701" w:type="dxa"/>
            <w:vAlign w:val="center"/>
          </w:tcPr>
          <w:p w:rsidR="00692E26" w:rsidRPr="007C36E0" w:rsidRDefault="00501C17" w:rsidP="00112CC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2015/09/14</w:t>
            </w:r>
          </w:p>
        </w:tc>
        <w:tc>
          <w:tcPr>
            <w:tcW w:w="6433" w:type="dxa"/>
          </w:tcPr>
          <w:p w:rsidR="00692E26" w:rsidRPr="00501C17" w:rsidRDefault="00501C17" w:rsidP="00501C17">
            <w:pPr>
              <w:pStyle w:val="af0"/>
              <w:numPr>
                <w:ilvl w:val="0"/>
                <w:numId w:val="23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501C17">
              <w:rPr>
                <w:rFonts w:hint="eastAsia"/>
                <w:sz w:val="20"/>
                <w:szCs w:val="20"/>
              </w:rPr>
              <w:t>更新</w:t>
            </w:r>
            <w:r w:rsidRPr="00501C17">
              <w:rPr>
                <w:sz w:val="20"/>
                <w:szCs w:val="20"/>
              </w:rPr>
              <w:t>SDK</w:t>
            </w:r>
            <w:r w:rsidRPr="00501C17">
              <w:rPr>
                <w:sz w:val="20"/>
                <w:szCs w:val="20"/>
              </w:rPr>
              <w:t>。</w:t>
            </w:r>
          </w:p>
          <w:p w:rsidR="00501C17" w:rsidRPr="00501C17" w:rsidRDefault="00501C17" w:rsidP="00501C17">
            <w:pPr>
              <w:pStyle w:val="af0"/>
              <w:numPr>
                <w:ilvl w:val="0"/>
                <w:numId w:val="23"/>
              </w:numPr>
              <w:ind w:leftChars="0"/>
              <w:rPr>
                <w:sz w:val="20"/>
                <w:szCs w:val="20"/>
              </w:rPr>
            </w:pPr>
            <w:r w:rsidRPr="00501C17">
              <w:rPr>
                <w:rFonts w:hint="eastAsia"/>
                <w:sz w:val="20"/>
                <w:szCs w:val="20"/>
              </w:rPr>
              <w:t>調整結帳流程。</w:t>
            </w:r>
          </w:p>
        </w:tc>
      </w:tr>
    </w:tbl>
    <w:p w:rsidR="00F70033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417567355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</w:t>
      </w:r>
      <w:proofErr w:type="gramStart"/>
      <w:r>
        <w:rPr>
          <w:rFonts w:hint="eastAsia"/>
        </w:rPr>
        <w:t>付寶金</w:t>
      </w:r>
      <w:proofErr w:type="gramEnd"/>
      <w:r>
        <w:rPr>
          <w:rFonts w:hint="eastAsia"/>
        </w:rPr>
        <w:t>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店以及個人會員使用開放原始碼商店系</w:t>
      </w:r>
      <w:r w:rsidR="00BE3E74">
        <w:rPr>
          <w:rFonts w:hint="eastAsia"/>
        </w:rPr>
        <w:t>統時，無須自行處理複雜的檢核，直接透過安裝設定外掛套件，便可以</w:t>
      </w:r>
      <w:r>
        <w:rPr>
          <w:rFonts w:hint="eastAsia"/>
        </w:rPr>
        <w:t>較快速的方式</w:t>
      </w:r>
      <w:proofErr w:type="gramStart"/>
      <w:r>
        <w:rPr>
          <w:rFonts w:hint="eastAsia"/>
        </w:rPr>
        <w:t>介接歐付寶</w:t>
      </w:r>
      <w:proofErr w:type="gramEnd"/>
      <w:r>
        <w:rPr>
          <w:rFonts w:hint="eastAsia"/>
        </w:rPr>
        <w:t>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417567356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UltraEdit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proofErr w:type="spellStart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proofErr w:type="spellEnd"/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053DAC" w:rsidRPr="00EE7C92" w:rsidRDefault="00053DAC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重新啟動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Apache</w:t>
            </w:r>
            <w:r w:rsidR="00114FFA" w:rsidRPr="003A1510">
              <w:rPr>
                <w:rFonts w:ascii="Arial" w:hAnsi="Arial" w:cs="Arial"/>
                <w:color w:val="FF0000"/>
                <w:sz w:val="20"/>
                <w:szCs w:val="20"/>
              </w:rPr>
              <w:t>伺服器</w:t>
            </w:r>
            <w:r w:rsidR="00114FFA">
              <w:rPr>
                <w:rFonts w:ascii="Arial" w:hAnsi="Arial" w:cs="Arial" w:hint="eastAsia"/>
                <w:color w:val="FF0000"/>
                <w:sz w:val="20"/>
                <w:szCs w:val="20"/>
              </w:rPr>
              <w:t>。</w:t>
            </w:r>
          </w:p>
          <w:p w:rsidR="00EE7C92" w:rsidRPr="00EE7C92" w:rsidRDefault="006476CA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5</w:t>
            </w:r>
            <w:r w:rsidR="00EE7C92" w:rsidRPr="00EE7C92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EE7C92"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="00EE7C92"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="00EE7C92"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="00D3327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</w:t>
            </w:r>
            <w:proofErr w:type="spellStart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windir</w:t>
            </w:r>
            <w:proofErr w:type="spellEnd"/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</w:t>
            </w:r>
            <w:r w:rsidR="00724EC9">
              <w:rPr>
                <w:rFonts w:ascii="Arial" w:hAnsi="Arial" w:cs="Arial" w:hint="eastAsia"/>
                <w:color w:val="FF0000"/>
                <w:sz w:val="20"/>
                <w:szCs w:val="20"/>
              </w:rPr>
              <w:t>Apache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417567357"/>
      <w:r>
        <w:rPr>
          <w:rFonts w:hint="eastAsia"/>
        </w:rPr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417567358"/>
      <w:r>
        <w:rPr>
          <w:rFonts w:hint="eastAsia"/>
        </w:rPr>
        <w:t>安裝外掛套件</w:t>
      </w:r>
      <w:bookmarkEnd w:id="5"/>
    </w:p>
    <w:p w:rsidR="00E53429" w:rsidRDefault="00AD5146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：解壓縮下載的套件檔後會有</w:t>
      </w:r>
      <w:r>
        <w:rPr>
          <w:rFonts w:hint="eastAsia"/>
        </w:rPr>
        <w:t>1</w:t>
      </w:r>
      <w:r>
        <w:rPr>
          <w:rFonts w:hint="eastAsia"/>
        </w:rPr>
        <w:t>個壓縮檔與</w:t>
      </w:r>
      <w:r w:rsidR="001E6E10">
        <w:rPr>
          <w:rFonts w:hint="eastAsia"/>
        </w:rPr>
        <w:t>1</w:t>
      </w:r>
      <w:r>
        <w:rPr>
          <w:rFonts w:hint="eastAsia"/>
        </w:rPr>
        <w:t>份安裝導引，如下圖：</w:t>
      </w:r>
      <w:r>
        <w:t xml:space="preserve"> 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1E6E10" w:rsidP="009A7DF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14675" cy="504825"/>
                  <wp:effectExtent l="19050" t="0" r="9525" b="0"/>
                  <wp:docPr id="3" name="圖片 2" descr="doc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F254A6" w:rsidP="00821F68">
      <w:r>
        <w:rPr>
          <w:rFonts w:hint="eastAsia"/>
        </w:rPr>
        <w:t>步驟二：進</w:t>
      </w:r>
      <w:r w:rsidR="00AD5146">
        <w:rPr>
          <w:rFonts w:hint="eastAsia"/>
        </w:rPr>
        <w:t>入</w:t>
      </w:r>
      <w:proofErr w:type="spellStart"/>
      <w:r w:rsidR="00CC4E50">
        <w:rPr>
          <w:rFonts w:hint="eastAsia"/>
        </w:rPr>
        <w:t>WordPress</w:t>
      </w:r>
      <w:proofErr w:type="spellEnd"/>
      <w:r w:rsidR="00AD5146">
        <w:rPr>
          <w:rFonts w:hint="eastAsia"/>
        </w:rPr>
        <w:t>後台</w:t>
      </w:r>
      <w:r w:rsidR="001F537A">
        <w:sym w:font="Wingdings" w:char="F0E0"/>
      </w:r>
      <w:r w:rsidR="00AD5146">
        <w:rPr>
          <w:rFonts w:hint="eastAsia"/>
        </w:rPr>
        <w:t>「</w:t>
      </w:r>
      <w:r w:rsidR="001E6E10">
        <w:rPr>
          <w:rFonts w:hint="eastAsia"/>
        </w:rPr>
        <w:t>外掛</w:t>
      </w:r>
      <w:r w:rsidR="00AD5146">
        <w:rPr>
          <w:rFonts w:hint="eastAsia"/>
        </w:rPr>
        <w:t>(</w:t>
      </w:r>
      <w:proofErr w:type="spellStart"/>
      <w:r w:rsidR="001E6E10">
        <w:rPr>
          <w:rFonts w:hint="eastAsia"/>
        </w:rPr>
        <w:t>Plugins</w:t>
      </w:r>
      <w:proofErr w:type="spellEnd"/>
      <w:r w:rsidR="00AD5146">
        <w:rPr>
          <w:rFonts w:hint="eastAsia"/>
        </w:rPr>
        <w:t>)</w:t>
      </w:r>
      <w:r w:rsidR="00AD5146">
        <w:rPr>
          <w:rFonts w:hint="eastAsia"/>
        </w:rPr>
        <w:t>」</w:t>
      </w:r>
      <w:r w:rsidR="00AD5146">
        <w:sym w:font="Wingdings" w:char="F0E0"/>
      </w:r>
      <w:r w:rsidR="004F02D3">
        <w:rPr>
          <w:rFonts w:hint="eastAsia"/>
        </w:rPr>
        <w:t>「安裝外掛</w:t>
      </w:r>
      <w:r w:rsidR="00AD5146">
        <w:rPr>
          <w:rFonts w:hint="eastAsia"/>
        </w:rPr>
        <w:t>(</w:t>
      </w:r>
      <w:r w:rsidR="004F02D3">
        <w:rPr>
          <w:rFonts w:hint="eastAsia"/>
        </w:rPr>
        <w:t>Add New</w:t>
      </w:r>
      <w:r w:rsidR="00AD5146">
        <w:rPr>
          <w:rFonts w:hint="eastAsia"/>
        </w:rPr>
        <w:t>)</w:t>
      </w:r>
      <w:r w:rsidR="00AD5146">
        <w:rPr>
          <w:rFonts w:hint="eastAsia"/>
        </w:rPr>
        <w:t>」</w:t>
      </w:r>
      <w:r w:rsidR="00AD5146">
        <w:sym w:font="Wingdings" w:char="F0E0"/>
      </w:r>
      <w:r w:rsidR="00AD5146">
        <w:rPr>
          <w:rFonts w:hint="eastAsia"/>
        </w:rPr>
        <w:t>「上傳</w:t>
      </w:r>
      <w:r w:rsidR="004F02D3">
        <w:rPr>
          <w:rFonts w:hint="eastAsia"/>
        </w:rPr>
        <w:t>外掛</w:t>
      </w:r>
      <w:r w:rsidR="00AD5146">
        <w:rPr>
          <w:rFonts w:hint="eastAsia"/>
        </w:rPr>
        <w:t>(</w:t>
      </w:r>
      <w:r w:rsidR="00665642">
        <w:rPr>
          <w:rFonts w:hint="eastAsia"/>
        </w:rPr>
        <w:t xml:space="preserve">Upload </w:t>
      </w:r>
      <w:proofErr w:type="spellStart"/>
      <w:r w:rsidR="004F02D3">
        <w:rPr>
          <w:rFonts w:hint="eastAsia"/>
        </w:rPr>
        <w:t>Plugin</w:t>
      </w:r>
      <w:proofErr w:type="spellEnd"/>
      <w:r w:rsidR="00AD5146">
        <w:rPr>
          <w:rFonts w:hint="eastAsia"/>
        </w:rPr>
        <w:t>)</w:t>
      </w:r>
      <w:r w:rsidR="00AD5146">
        <w:rPr>
          <w:rFonts w:hint="eastAsia"/>
        </w:rPr>
        <w:t>」</w:t>
      </w:r>
      <w:r w:rsidR="00376EEC">
        <w:sym w:font="Wingdings" w:char="F0E0"/>
      </w:r>
      <w:r w:rsidR="00376EEC">
        <w:rPr>
          <w:rFonts w:hint="eastAsia"/>
        </w:rPr>
        <w:t>「選擇檔案</w:t>
      </w:r>
      <w:r w:rsidR="00827F79">
        <w:rPr>
          <w:rFonts w:hint="eastAsia"/>
        </w:rPr>
        <w:t>」，選擇</w:t>
      </w:r>
      <w:r w:rsidR="00376EEC">
        <w:rPr>
          <w:rFonts w:hint="eastAsia"/>
        </w:rPr>
        <w:t>壓縮檔</w:t>
      </w:r>
      <w:r w:rsidR="006826A1">
        <w:rPr>
          <w:rFonts w:hint="eastAsia"/>
        </w:rPr>
        <w:t>「</w:t>
      </w:r>
      <w:r w:rsidR="00652F04">
        <w:rPr>
          <w:rFonts w:hint="eastAsia"/>
        </w:rPr>
        <w:t>allpay.zip</w:t>
      </w:r>
      <w:r w:rsidR="006826A1">
        <w:rPr>
          <w:rFonts w:hint="eastAsia"/>
        </w:rPr>
        <w:t>」</w:t>
      </w:r>
      <w:r w:rsidR="00376EEC">
        <w:rPr>
          <w:rFonts w:hint="eastAsia"/>
        </w:rPr>
        <w:t>，</w:t>
      </w:r>
      <w:r w:rsidR="00AD5146">
        <w:rPr>
          <w:rFonts w:hint="eastAsia"/>
        </w:rPr>
        <w:t>如下圖：</w:t>
      </w:r>
      <w:r w:rsidR="00376EEC">
        <w:t xml:space="preserve"> 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9A7DF5" w:rsidTr="00454E67">
        <w:tc>
          <w:tcPr>
            <w:tcW w:w="9802" w:type="dxa"/>
          </w:tcPr>
          <w:p w:rsidR="009A7DF5" w:rsidRDefault="00226F14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495800" cy="1609725"/>
                  <wp:effectExtent l="19050" t="0" r="0" b="0"/>
                  <wp:docPr id="4" name="圖片 3" descr="doc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4B3C" w:rsidRDefault="00E04B3C" w:rsidP="009F7B5B">
      <w:pPr>
        <w:widowControl/>
        <w:spacing w:line="240" w:lineRule="auto"/>
      </w:pPr>
      <w:r>
        <w:rPr>
          <w:rFonts w:hint="eastAsia"/>
        </w:rPr>
        <w:t>步驟</w:t>
      </w:r>
      <w:proofErr w:type="gramStart"/>
      <w:r w:rsidR="006404ED">
        <w:rPr>
          <w:rFonts w:hint="eastAsia"/>
        </w:rPr>
        <w:t>三</w:t>
      </w:r>
      <w:proofErr w:type="gramEnd"/>
      <w:r>
        <w:rPr>
          <w:rFonts w:hint="eastAsia"/>
        </w:rPr>
        <w:t>：按下</w:t>
      </w:r>
      <w:r w:rsidR="00376EEC">
        <w:rPr>
          <w:rFonts w:hint="eastAsia"/>
        </w:rPr>
        <w:t>「</w:t>
      </w:r>
      <w:r w:rsidR="00226F14">
        <w:rPr>
          <w:rFonts w:hint="eastAsia"/>
        </w:rPr>
        <w:t>立即安裝</w:t>
      </w:r>
      <w:r w:rsidR="00376EEC">
        <w:rPr>
          <w:rFonts w:hint="eastAsia"/>
        </w:rPr>
        <w:t>(</w:t>
      </w:r>
      <w:r w:rsidR="00665642">
        <w:rPr>
          <w:rFonts w:hint="eastAsia"/>
        </w:rPr>
        <w:t>Install</w:t>
      </w:r>
      <w:r w:rsidR="00226F14">
        <w:rPr>
          <w:rFonts w:hint="eastAsia"/>
        </w:rPr>
        <w:t xml:space="preserve"> Now</w:t>
      </w:r>
      <w:r w:rsidR="00376EEC">
        <w:rPr>
          <w:rFonts w:hint="eastAsia"/>
        </w:rPr>
        <w:t>)</w:t>
      </w:r>
      <w:r w:rsidR="00376EEC">
        <w:rPr>
          <w:rFonts w:hint="eastAsia"/>
        </w:rPr>
        <w:t>」</w:t>
      </w:r>
      <w:r w:rsidR="00E27AC5">
        <w:rPr>
          <w:rFonts w:hint="eastAsia"/>
        </w:rPr>
        <w:t>，</w:t>
      </w:r>
      <w:r w:rsidR="00FC1951">
        <w:rPr>
          <w:rFonts w:hint="eastAsia"/>
        </w:rPr>
        <w:t>便可以看見套件</w:t>
      </w:r>
      <w:r w:rsidR="005E3E0C">
        <w:rPr>
          <w:rFonts w:hint="eastAsia"/>
        </w:rPr>
        <w:t>安裝</w:t>
      </w:r>
      <w:r w:rsidR="00FC1951">
        <w:rPr>
          <w:rFonts w:hint="eastAsia"/>
        </w:rPr>
        <w:t>成功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E04B3C" w:rsidTr="000B67DE">
        <w:tc>
          <w:tcPr>
            <w:tcW w:w="9802" w:type="dxa"/>
          </w:tcPr>
          <w:p w:rsidR="00E04B3C" w:rsidRDefault="008A0350" w:rsidP="000B67D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71950" cy="1619250"/>
                  <wp:effectExtent l="19050" t="0" r="0" b="0"/>
                  <wp:docPr id="5" name="圖片 4" descr="doc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E50" w:rsidRDefault="00CC4E50" w:rsidP="00CC4E50">
      <w:pPr>
        <w:widowControl/>
        <w:spacing w:line="240" w:lineRule="auto"/>
      </w:pPr>
      <w:r>
        <w:rPr>
          <w:rFonts w:hint="eastAsia"/>
        </w:rPr>
        <w:t>步驟四：按下「啟用外掛</w:t>
      </w:r>
      <w:r>
        <w:rPr>
          <w:rFonts w:hint="eastAsia"/>
        </w:rPr>
        <w:t xml:space="preserve">(Active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)</w:t>
      </w:r>
      <w:r>
        <w:rPr>
          <w:rFonts w:hint="eastAsia"/>
        </w:rPr>
        <w:t>」，便可以看見套件</w:t>
      </w:r>
      <w:r w:rsidR="004211EF">
        <w:rPr>
          <w:rFonts w:hint="eastAsia"/>
        </w:rPr>
        <w:t>啟用</w:t>
      </w:r>
      <w:r>
        <w:rPr>
          <w:rFonts w:hint="eastAsia"/>
        </w:rPr>
        <w:t>成功，如下圖：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06"/>
      </w:tblGrid>
      <w:tr w:rsidR="00CC4E50" w:rsidTr="00983CA8">
        <w:tc>
          <w:tcPr>
            <w:tcW w:w="9802" w:type="dxa"/>
          </w:tcPr>
          <w:p w:rsidR="00CC4E50" w:rsidRDefault="009F7B5B" w:rsidP="00983C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24575" cy="876300"/>
                  <wp:effectExtent l="19050" t="0" r="9525" b="0"/>
                  <wp:docPr id="12" name="圖片 11" descr="doc_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4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417567359"/>
      <w:r>
        <w:rPr>
          <w:rFonts w:hint="eastAsia"/>
        </w:rPr>
        <w:lastRenderedPageBreak/>
        <w:t>設定</w:t>
      </w:r>
      <w:r w:rsidR="00730F11">
        <w:rPr>
          <w:rFonts w:hint="eastAsia"/>
        </w:rPr>
        <w:t>付款方式</w:t>
      </w:r>
      <w:bookmarkEnd w:id="6"/>
    </w:p>
    <w:p w:rsidR="00E53429" w:rsidRDefault="004D025E" w:rsidP="00060834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F20D3">
        <w:rPr>
          <w:rFonts w:hint="eastAsia"/>
        </w:rPr>
        <w:t>進入</w:t>
      </w:r>
      <w:proofErr w:type="spellStart"/>
      <w:r w:rsidR="00CC4E50">
        <w:rPr>
          <w:rFonts w:hint="eastAsia"/>
        </w:rPr>
        <w:t>WordPress</w:t>
      </w:r>
      <w:proofErr w:type="spellEnd"/>
      <w:r w:rsidR="004F20D3">
        <w:rPr>
          <w:rFonts w:hint="eastAsia"/>
        </w:rPr>
        <w:t>後台，「</w:t>
      </w:r>
      <w:proofErr w:type="spellStart"/>
      <w:r w:rsidR="00B332B8">
        <w:rPr>
          <w:rFonts w:hint="eastAsia"/>
        </w:rPr>
        <w:t>WooCommerce</w:t>
      </w:r>
      <w:proofErr w:type="spellEnd"/>
      <w:r w:rsidR="004F20D3">
        <w:rPr>
          <w:rFonts w:hint="eastAsia"/>
        </w:rPr>
        <w:t>」</w:t>
      </w:r>
      <w:r w:rsidR="004F20D3">
        <w:sym w:font="Wingdings" w:char="F0E0"/>
      </w:r>
      <w:r w:rsidR="004F20D3">
        <w:rPr>
          <w:rFonts w:hint="eastAsia"/>
        </w:rPr>
        <w:t>「</w:t>
      </w:r>
      <w:r w:rsidR="00B332B8">
        <w:rPr>
          <w:rFonts w:hint="eastAsia"/>
        </w:rPr>
        <w:t>設定</w:t>
      </w:r>
      <w:r w:rsidR="00B332B8">
        <w:rPr>
          <w:rFonts w:hint="eastAsia"/>
        </w:rPr>
        <w:t>(Settings)</w:t>
      </w:r>
      <w:r w:rsidR="004F20D3">
        <w:rPr>
          <w:rFonts w:hint="eastAsia"/>
        </w:rPr>
        <w:t>」</w:t>
      </w:r>
      <w:r w:rsidR="004F20D3">
        <w:sym w:font="Wingdings" w:char="F0E0"/>
      </w:r>
      <w:r w:rsidR="004F20D3">
        <w:rPr>
          <w:rFonts w:hint="eastAsia"/>
        </w:rPr>
        <w:t>「</w:t>
      </w:r>
      <w:r w:rsidR="00B332B8">
        <w:rPr>
          <w:rFonts w:hint="eastAsia"/>
        </w:rPr>
        <w:t>結帳</w:t>
      </w:r>
      <w:r w:rsidR="00B332B8">
        <w:rPr>
          <w:rFonts w:hint="eastAsia"/>
        </w:rPr>
        <w:t>(Checkout)</w:t>
      </w:r>
      <w:r w:rsidR="004F20D3">
        <w:rPr>
          <w:rFonts w:hint="eastAsia"/>
        </w:rPr>
        <w:t>」</w:t>
      </w:r>
      <w:r w:rsidR="004F20D3">
        <w:sym w:font="Wingdings" w:char="F0E0"/>
      </w:r>
      <w:r w:rsidR="004F20D3">
        <w:rPr>
          <w:rFonts w:hint="eastAsia"/>
        </w:rPr>
        <w:t>「</w:t>
      </w:r>
      <w:r w:rsidR="00816C14">
        <w:rPr>
          <w:rFonts w:hint="eastAsia"/>
        </w:rPr>
        <w:t>歐付寶</w:t>
      </w:r>
      <w:r w:rsidR="00816C14">
        <w:rPr>
          <w:rFonts w:hint="eastAsia"/>
        </w:rPr>
        <w:t>(</w:t>
      </w:r>
      <w:proofErr w:type="spellStart"/>
      <w:r w:rsidR="00816C14">
        <w:rPr>
          <w:rFonts w:hint="eastAsia"/>
        </w:rPr>
        <w:t>allPay</w:t>
      </w:r>
      <w:proofErr w:type="spellEnd"/>
      <w:r w:rsidR="00816C14">
        <w:rPr>
          <w:rFonts w:hint="eastAsia"/>
        </w:rPr>
        <w:t>)</w:t>
      </w:r>
      <w:r w:rsidR="004F20D3">
        <w:rPr>
          <w:rFonts w:hint="eastAsia"/>
        </w:rPr>
        <w:t>」</w:t>
      </w:r>
      <w:r w:rsidR="006026FB">
        <w:rPr>
          <w:rFonts w:hint="eastAsia"/>
        </w:rPr>
        <w:t>，就可以進入編輯畫面，如下圖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802"/>
      </w:tblGrid>
      <w:tr w:rsidR="00353780" w:rsidTr="00454E67">
        <w:tc>
          <w:tcPr>
            <w:tcW w:w="9802" w:type="dxa"/>
          </w:tcPr>
          <w:p w:rsidR="00353780" w:rsidRDefault="00FC2AC8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72000" cy="762000"/>
                  <wp:effectExtent l="19050" t="0" r="0" b="0"/>
                  <wp:docPr id="14" name="圖片 13" descr="doc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5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421" w:rsidRDefault="00B67421" w:rsidP="00A742D5">
      <w:pPr>
        <w:widowControl/>
        <w:spacing w:line="240" w:lineRule="exact"/>
      </w:pPr>
    </w:p>
    <w:p w:rsidR="00353780" w:rsidRDefault="00353780" w:rsidP="00353780">
      <w:r>
        <w:rPr>
          <w:rFonts w:hint="eastAsia"/>
        </w:rPr>
        <w:t>步驟二：</w:t>
      </w:r>
      <w:r w:rsidR="00760840">
        <w:rPr>
          <w:rFonts w:hint="eastAsia"/>
        </w:rPr>
        <w:t>將</w:t>
      </w:r>
      <w:r w:rsidR="00FC2AC8">
        <w:rPr>
          <w:rFonts w:hint="eastAsia"/>
        </w:rPr>
        <w:t>啟用</w:t>
      </w:r>
      <w:r w:rsidR="00FC2AC8">
        <w:rPr>
          <w:rFonts w:hint="eastAsia"/>
        </w:rPr>
        <w:t>/</w:t>
      </w:r>
      <w:r w:rsidR="00FC2AC8">
        <w:rPr>
          <w:rFonts w:hint="eastAsia"/>
        </w:rPr>
        <w:t>停用</w:t>
      </w:r>
      <w:r w:rsidR="00760840">
        <w:rPr>
          <w:rFonts w:hint="eastAsia"/>
        </w:rPr>
        <w:t>(</w:t>
      </w:r>
      <w:r w:rsidR="00FC2AC8">
        <w:rPr>
          <w:rFonts w:hint="eastAsia"/>
        </w:rPr>
        <w:t>Enable/Disable)</w:t>
      </w:r>
      <w:r w:rsidR="009D7158">
        <w:rPr>
          <w:rFonts w:hint="eastAsia"/>
        </w:rPr>
        <w:t>改為「啟用</w:t>
      </w:r>
      <w:r w:rsidR="00FC2AC8">
        <w:rPr>
          <w:rFonts w:hint="eastAsia"/>
        </w:rPr>
        <w:t xml:space="preserve"> </w:t>
      </w:r>
      <w:r w:rsidR="00760840">
        <w:rPr>
          <w:rFonts w:hint="eastAsia"/>
        </w:rPr>
        <w:t>(</w:t>
      </w:r>
      <w:r w:rsidR="00767DCC">
        <w:rPr>
          <w:rFonts w:hint="eastAsia"/>
        </w:rPr>
        <w:t>Enabled</w:t>
      </w:r>
      <w:r w:rsidR="00760840">
        <w:rPr>
          <w:rFonts w:hint="eastAsia"/>
        </w:rPr>
        <w:t>)</w:t>
      </w:r>
      <w:r w:rsidR="00760840">
        <w:rPr>
          <w:rFonts w:hint="eastAsia"/>
        </w:rPr>
        <w:t>」，</w:t>
      </w:r>
      <w:r w:rsidR="00FC2AC8">
        <w:rPr>
          <w:rFonts w:hint="eastAsia"/>
        </w:rPr>
        <w:t>將</w:t>
      </w:r>
      <w:r w:rsidR="00646CDD">
        <w:rPr>
          <w:rFonts w:hint="eastAsia"/>
        </w:rPr>
        <w:t>申請的資料</w:t>
      </w:r>
      <w:r w:rsidR="00FC2AC8">
        <w:rPr>
          <w:rFonts w:hint="eastAsia"/>
        </w:rPr>
        <w:t>填寫</w:t>
      </w:r>
      <w:r w:rsidR="00646CDD">
        <w:rPr>
          <w:rFonts w:hint="eastAsia"/>
        </w:rPr>
        <w:t>到「</w:t>
      </w:r>
      <w:proofErr w:type="gramStart"/>
      <w:r w:rsidR="009D5E93">
        <w:rPr>
          <w:rFonts w:hint="eastAsia"/>
        </w:rPr>
        <w:t>特</w:t>
      </w:r>
      <w:proofErr w:type="gramEnd"/>
      <w:r w:rsidR="009D5E93">
        <w:rPr>
          <w:rFonts w:hint="eastAsia"/>
        </w:rPr>
        <w:t>店編號</w:t>
      </w:r>
      <w:r w:rsidR="00A47C9B">
        <w:rPr>
          <w:rFonts w:hint="eastAsia"/>
        </w:rPr>
        <w:t>(Merchant ID)</w:t>
      </w:r>
      <w:r w:rsidR="00646CDD">
        <w:rPr>
          <w:rFonts w:hint="eastAsia"/>
        </w:rPr>
        <w:t>」</w:t>
      </w:r>
      <w:r>
        <w:rPr>
          <w:rFonts w:hint="eastAsia"/>
        </w:rPr>
        <w:t>、</w:t>
      </w:r>
      <w:r w:rsidR="00646CDD">
        <w:rPr>
          <w:rFonts w:hint="eastAsia"/>
        </w:rPr>
        <w:t>「</w:t>
      </w:r>
      <w:r w:rsidR="00A47C9B">
        <w:rPr>
          <w:rFonts w:hint="eastAsia"/>
        </w:rPr>
        <w:t>金</w:t>
      </w:r>
      <w:proofErr w:type="gramStart"/>
      <w:r w:rsidR="00A47C9B">
        <w:rPr>
          <w:rFonts w:hint="eastAsia"/>
        </w:rPr>
        <w:t>鑰</w:t>
      </w:r>
      <w:proofErr w:type="gramEnd"/>
      <w:r w:rsidR="00A47C9B">
        <w:rPr>
          <w:rFonts w:hint="eastAsia"/>
        </w:rPr>
        <w:t>(Hash Key)</w:t>
      </w:r>
      <w:r w:rsidR="00646CDD">
        <w:rPr>
          <w:rFonts w:hint="eastAsia"/>
        </w:rPr>
        <w:t>」</w:t>
      </w:r>
      <w:r>
        <w:rPr>
          <w:rFonts w:hint="eastAsia"/>
        </w:rPr>
        <w:t>與</w:t>
      </w:r>
      <w:r w:rsidR="00646CDD">
        <w:rPr>
          <w:rFonts w:hint="eastAsia"/>
        </w:rPr>
        <w:t>「</w:t>
      </w:r>
      <w:r w:rsidR="00A47C9B">
        <w:rPr>
          <w:rFonts w:hint="eastAsia"/>
        </w:rPr>
        <w:t>向量</w:t>
      </w:r>
      <w:r w:rsidR="00A47C9B">
        <w:rPr>
          <w:rFonts w:hint="eastAsia"/>
        </w:rPr>
        <w:t>(Hash IV)</w:t>
      </w:r>
      <w:r w:rsidR="00646CDD">
        <w:rPr>
          <w:rFonts w:hint="eastAsia"/>
        </w:rPr>
        <w:t>」</w:t>
      </w:r>
      <w:r>
        <w:rPr>
          <w:rFonts w:hint="eastAsia"/>
        </w:rPr>
        <w:t>欄位，</w:t>
      </w:r>
      <w:r w:rsidR="001C23A6">
        <w:rPr>
          <w:rFonts w:hint="eastAsia"/>
        </w:rPr>
        <w:t>並</w:t>
      </w:r>
      <w:r w:rsidR="00646CDD">
        <w:rPr>
          <w:rFonts w:hint="eastAsia"/>
        </w:rPr>
        <w:t>將「測試模式</w:t>
      </w:r>
      <w:r w:rsidR="002F32DD">
        <w:rPr>
          <w:rFonts w:hint="eastAsia"/>
        </w:rPr>
        <w:t>(Test Mode)</w:t>
      </w:r>
      <w:r w:rsidR="00FC2AC8">
        <w:rPr>
          <w:rFonts w:hint="eastAsia"/>
        </w:rPr>
        <w:t>」取消勾選</w:t>
      </w:r>
      <w:r w:rsidR="00646CDD">
        <w:rPr>
          <w:rFonts w:hint="eastAsia"/>
        </w:rPr>
        <w:t>，</w:t>
      </w:r>
      <w:r w:rsidR="006B72ED">
        <w:rPr>
          <w:rFonts w:hint="eastAsia"/>
        </w:rPr>
        <w:t>其他選項請依需求設定，再</w:t>
      </w:r>
      <w:r w:rsidR="00454E67">
        <w:rPr>
          <w:rFonts w:hint="eastAsia"/>
        </w:rPr>
        <w:t>按下</w:t>
      </w:r>
      <w:r w:rsidR="00FA5785">
        <w:rPr>
          <w:rFonts w:hint="eastAsia"/>
        </w:rPr>
        <w:t>左</w:t>
      </w:r>
      <w:r w:rsidR="005F6396">
        <w:rPr>
          <w:rFonts w:hint="eastAsia"/>
        </w:rPr>
        <w:t>下</w:t>
      </w:r>
      <w:r w:rsidR="009D5E93">
        <w:rPr>
          <w:rFonts w:hint="eastAsia"/>
        </w:rPr>
        <w:t>角的</w:t>
      </w:r>
      <w:r w:rsidR="00646CDD">
        <w:rPr>
          <w:rFonts w:hint="eastAsia"/>
        </w:rPr>
        <w:t>「</w:t>
      </w:r>
      <w:r w:rsidR="00760840">
        <w:rPr>
          <w:rFonts w:hint="eastAsia"/>
        </w:rPr>
        <w:t>儲存</w:t>
      </w:r>
      <w:r w:rsidR="005F6396">
        <w:rPr>
          <w:rFonts w:hint="eastAsia"/>
        </w:rPr>
        <w:t>修改</w:t>
      </w:r>
      <w:r w:rsidR="00A47C9B">
        <w:rPr>
          <w:rFonts w:hint="eastAsia"/>
        </w:rPr>
        <w:t>(</w:t>
      </w:r>
      <w:r w:rsidR="00E37588">
        <w:rPr>
          <w:rFonts w:hint="eastAsia"/>
        </w:rPr>
        <w:t>Save</w:t>
      </w:r>
      <w:r w:rsidR="005F6396">
        <w:rPr>
          <w:rFonts w:hint="eastAsia"/>
        </w:rPr>
        <w:t xml:space="preserve"> changes</w:t>
      </w:r>
      <w:r w:rsidR="00A47C9B">
        <w:rPr>
          <w:rFonts w:hint="eastAsia"/>
        </w:rPr>
        <w:t>)</w:t>
      </w:r>
      <w:r w:rsidR="00646CDD">
        <w:rPr>
          <w:rFonts w:hint="eastAsia"/>
        </w:rPr>
        <w:t>」儲存設定</w:t>
      </w:r>
      <w:r w:rsidR="002F32DD">
        <w:rPr>
          <w:rFonts w:hint="eastAsia"/>
        </w:rPr>
        <w:t>，</w:t>
      </w:r>
      <w:r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454E67" w:rsidTr="00646CDD">
        <w:tc>
          <w:tcPr>
            <w:tcW w:w="9962" w:type="dxa"/>
          </w:tcPr>
          <w:p w:rsidR="00454E67" w:rsidRDefault="003D0EC5" w:rsidP="00454E6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34050" cy="4895850"/>
                  <wp:effectExtent l="19050" t="0" r="0" b="0"/>
                  <wp:docPr id="17" name="圖片 16" descr="doc_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6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EC5" w:rsidRDefault="003D0EC5">
      <w:r>
        <w:br w:type="page"/>
      </w:r>
    </w:p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9"/>
      </w:tblGrid>
      <w:tr w:rsidR="00646CDD" w:rsidRPr="00646CDD" w:rsidTr="003D0EC5">
        <w:tc>
          <w:tcPr>
            <w:tcW w:w="9809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lastRenderedPageBreak/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proofErr w:type="spellStart"/>
            <w:r w:rsidR="007D34A2">
              <w:rPr>
                <w:rFonts w:ascii="Arial" w:hAnsi="Arial" w:cs="Arial" w:hint="eastAsia"/>
                <w:color w:val="FF0000"/>
                <w:sz w:val="20"/>
                <w:szCs w:val="20"/>
              </w:rPr>
              <w:t>allPay</w:t>
            </w:r>
            <w:proofErr w:type="spell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</w:t>
            </w: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介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2F32DD" w:rsidRPr="00646CDD" w:rsidRDefault="00646CDD" w:rsidP="001D05C5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本外掛套件於</w:t>
            </w:r>
            <w:proofErr w:type="spellStart"/>
            <w:r w:rsidR="0003690C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proofErr w:type="spellEnd"/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="00EB2C20"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3D0EC5" w:rsidRDefault="003D0EC5" w:rsidP="003D0EC5">
      <w:pPr>
        <w:pStyle w:val="2"/>
        <w:spacing w:before="180"/>
      </w:pPr>
    </w:p>
    <w:p w:rsidR="003D0EC5" w:rsidRDefault="003D0EC5" w:rsidP="003D0EC5">
      <w:pPr>
        <w:rPr>
          <w:rFonts w:asciiTheme="majorHAnsi" w:eastAsiaTheme="majorEastAsia" w:hAnsiTheme="majorHAnsi" w:cstheme="majorBidi"/>
          <w:sz w:val="36"/>
          <w:szCs w:val="48"/>
        </w:rPr>
      </w:pPr>
      <w:r>
        <w:br w:type="page"/>
      </w:r>
    </w:p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417567360"/>
      <w:r>
        <w:rPr>
          <w:rFonts w:hint="eastAsia"/>
        </w:rPr>
        <w:lastRenderedPageBreak/>
        <w:t>前台結帳畫面</w:t>
      </w:r>
      <w:bookmarkEnd w:id="7"/>
    </w:p>
    <w:p w:rsidR="00EB2C20" w:rsidRDefault="009A7E82" w:rsidP="00E53429"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：進入購物車選擇結帳後，會顯示</w:t>
      </w:r>
      <w:r w:rsidR="006575D7">
        <w:rPr>
          <w:rFonts w:hint="eastAsia"/>
        </w:rPr>
        <w:t>下拉選單</w:t>
      </w:r>
      <w:r>
        <w:rPr>
          <w:rFonts w:hint="eastAsia"/>
        </w:rPr>
        <w:t>選擇</w:t>
      </w:r>
      <w:r w:rsidR="00764542">
        <w:rPr>
          <w:rFonts w:hint="eastAsia"/>
        </w:rPr>
        <w:t>付款方式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DF40E8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8710" cy="3296285"/>
                  <wp:effectExtent l="19050" t="0" r="2540" b="0"/>
                  <wp:docPr id="18" name="圖片 17" descr="doc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7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29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291" w:rsidRDefault="005F1291">
      <w:pPr>
        <w:widowControl/>
        <w:spacing w:line="240" w:lineRule="auto"/>
      </w:pPr>
    </w:p>
    <w:p w:rsidR="009A7E82" w:rsidRDefault="009A7E82" w:rsidP="009A7E82">
      <w:r>
        <w:rPr>
          <w:rFonts w:hint="eastAsia"/>
        </w:rPr>
        <w:t>步驟</w:t>
      </w:r>
      <w:r w:rsidR="008D7E49">
        <w:rPr>
          <w:rFonts w:hint="eastAsia"/>
        </w:rPr>
        <w:t>二</w:t>
      </w:r>
      <w:r w:rsidR="0065207C">
        <w:rPr>
          <w:rFonts w:hint="eastAsia"/>
        </w:rPr>
        <w:t>：</w:t>
      </w:r>
      <w:proofErr w:type="gramStart"/>
      <w:r w:rsidR="0065207C">
        <w:rPr>
          <w:rFonts w:hint="eastAsia"/>
        </w:rPr>
        <w:t>取號</w:t>
      </w:r>
      <w:r w:rsidR="005D46F9">
        <w:rPr>
          <w:rFonts w:hint="eastAsia"/>
        </w:rPr>
        <w:t>完成</w:t>
      </w:r>
      <w:proofErr w:type="gramEnd"/>
      <w:r w:rsidR="00190EBA">
        <w:rPr>
          <w:rFonts w:hint="eastAsia"/>
        </w:rPr>
        <w:t>後，相關付款資訊也會記錄在訂單備註</w:t>
      </w:r>
      <w:r w:rsidR="00070800">
        <w:rPr>
          <w:rFonts w:hint="eastAsia"/>
        </w:rPr>
        <w:t>，</w:t>
      </w:r>
      <w:r w:rsidR="009542FD">
        <w:rPr>
          <w:rFonts w:hint="eastAsia"/>
        </w:rPr>
        <w:t>如下圖，</w:t>
      </w:r>
      <w:r w:rsidR="006E4835">
        <w:rPr>
          <w:rFonts w:hint="eastAsia"/>
        </w:rPr>
        <w:t>並</w:t>
      </w:r>
      <w:r w:rsidR="009542FD">
        <w:rPr>
          <w:rFonts w:hint="eastAsia"/>
        </w:rPr>
        <w:t>於付款完成後</w:t>
      </w:r>
      <w:r w:rsidR="006E4835">
        <w:rPr>
          <w:rFonts w:hint="eastAsia"/>
        </w:rPr>
        <w:t>更新訂單狀態</w:t>
      </w:r>
      <w:r>
        <w:rPr>
          <w:rFonts w:hint="eastAsia"/>
        </w:rPr>
        <w:t>：</w:t>
      </w:r>
    </w:p>
    <w:tbl>
      <w:tblPr>
        <w:tblStyle w:val="ae"/>
        <w:tblW w:w="0" w:type="auto"/>
        <w:tblLook w:val="04A0"/>
      </w:tblPr>
      <w:tblGrid>
        <w:gridCol w:w="9802"/>
      </w:tblGrid>
      <w:tr w:rsidR="006A1766" w:rsidTr="009542FD">
        <w:tc>
          <w:tcPr>
            <w:tcW w:w="9802" w:type="dxa"/>
          </w:tcPr>
          <w:p w:rsidR="00190EBA" w:rsidRDefault="009542FD" w:rsidP="009542F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00325" cy="3124200"/>
                  <wp:effectExtent l="19050" t="0" r="9525" b="0"/>
                  <wp:docPr id="7" name="圖片 6" descr="doc_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_09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291" w:rsidRDefault="005F1291">
      <w:pPr>
        <w:widowControl/>
        <w:spacing w:line="240" w:lineRule="auto"/>
      </w:pPr>
      <w:r>
        <w:br w:type="page"/>
      </w:r>
    </w:p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8" w:name="_Toc417567361"/>
      <w:r>
        <w:rPr>
          <w:rFonts w:hint="eastAsia"/>
        </w:rPr>
        <w:lastRenderedPageBreak/>
        <w:t>參考資料</w:t>
      </w:r>
      <w:bookmarkEnd w:id="8"/>
    </w:p>
    <w:tbl>
      <w:tblPr>
        <w:tblStyle w:val="ae"/>
        <w:tblW w:w="0" w:type="auto"/>
        <w:tblLook w:val="04A0"/>
      </w:tblPr>
      <w:tblGrid>
        <w:gridCol w:w="8046"/>
        <w:gridCol w:w="1756"/>
      </w:tblGrid>
      <w:tr w:rsidR="0068425A" w:rsidTr="0068425A">
        <w:tc>
          <w:tcPr>
            <w:tcW w:w="804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文件名稱</w:t>
            </w:r>
          </w:p>
        </w:tc>
        <w:tc>
          <w:tcPr>
            <w:tcW w:w="175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jc w:val="center"/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下載位址</w:t>
            </w:r>
          </w:p>
        </w:tc>
      </w:tr>
      <w:tr w:rsidR="006A1766" w:rsidTr="0068425A">
        <w:tc>
          <w:tcPr>
            <w:tcW w:w="8046" w:type="dxa"/>
          </w:tcPr>
          <w:p w:rsidR="006A1766" w:rsidRDefault="007D34A2" w:rsidP="00AE37EA">
            <w:proofErr w:type="spellStart"/>
            <w:r>
              <w:rPr>
                <w:rFonts w:hint="eastAsia"/>
              </w:rPr>
              <w:t>allPay</w:t>
            </w:r>
            <w:proofErr w:type="spellEnd"/>
            <w:r w:rsidR="006A1766">
              <w:rPr>
                <w:rFonts w:hint="eastAsia"/>
              </w:rPr>
              <w:t>全功能</w:t>
            </w:r>
            <w:r w:rsidR="00AE37EA">
              <w:rPr>
                <w:rFonts w:hint="eastAsia"/>
              </w:rPr>
              <w:t>全方位金流</w:t>
            </w:r>
            <w:proofErr w:type="gramStart"/>
            <w:r w:rsidR="00AE37EA">
              <w:rPr>
                <w:rFonts w:hint="eastAsia"/>
              </w:rPr>
              <w:t>介</w:t>
            </w:r>
            <w:proofErr w:type="gramEnd"/>
            <w:r w:rsidR="00AE37EA">
              <w:rPr>
                <w:rFonts w:hint="eastAsia"/>
              </w:rPr>
              <w:t>接技術文件</w:t>
            </w:r>
          </w:p>
        </w:tc>
        <w:tc>
          <w:tcPr>
            <w:tcW w:w="1756" w:type="dxa"/>
          </w:tcPr>
          <w:p w:rsidR="006A1766" w:rsidRDefault="000D1E08" w:rsidP="00913A8F">
            <w:pPr>
              <w:jc w:val="center"/>
            </w:pPr>
            <w:hyperlink r:id="rId19" w:history="1">
              <w:r w:rsidR="006A1766" w:rsidRPr="0068425A">
                <w:rPr>
                  <w:rStyle w:val="ab"/>
                  <w:rFonts w:hint="eastAsia"/>
                </w:rPr>
                <w:t>下載</w:t>
              </w:r>
            </w:hyperlink>
          </w:p>
        </w:tc>
      </w:tr>
      <w:tr w:rsidR="0068425A" w:rsidTr="0068425A">
        <w:tc>
          <w:tcPr>
            <w:tcW w:w="8046" w:type="dxa"/>
          </w:tcPr>
          <w:p w:rsidR="0068425A" w:rsidRDefault="007D34A2" w:rsidP="006A1766">
            <w:proofErr w:type="spellStart"/>
            <w:r>
              <w:t>allPay</w:t>
            </w:r>
            <w:proofErr w:type="spellEnd"/>
            <w:r w:rsidR="006A1766" w:rsidRPr="006A1766">
              <w:t>全功能金流</w:t>
            </w:r>
            <w:proofErr w:type="gramStart"/>
            <w:r w:rsidR="006A1766" w:rsidRPr="006A1766">
              <w:t>介</w:t>
            </w:r>
            <w:proofErr w:type="gramEnd"/>
            <w:r w:rsidR="006A1766" w:rsidRPr="006A1766">
              <w:t>接技術文件</w:t>
            </w:r>
            <w:r w:rsidR="006A1766">
              <w:rPr>
                <w:rFonts w:hint="eastAsia"/>
              </w:rPr>
              <w:t>(SDK)</w:t>
            </w:r>
          </w:p>
        </w:tc>
        <w:tc>
          <w:tcPr>
            <w:tcW w:w="1756" w:type="dxa"/>
          </w:tcPr>
          <w:p w:rsidR="0068425A" w:rsidRDefault="000D1E08" w:rsidP="0068425A">
            <w:pPr>
              <w:jc w:val="center"/>
            </w:pPr>
            <w:hyperlink r:id="rId20" w:history="1">
              <w:r w:rsidR="00AE37EA" w:rsidRPr="00AE37EA">
                <w:rPr>
                  <w:rStyle w:val="ab"/>
                  <w:rFonts w:hint="eastAsia"/>
                </w:rPr>
                <w:t>下載</w:t>
              </w:r>
            </w:hyperlink>
          </w:p>
        </w:tc>
      </w:tr>
    </w:tbl>
    <w:p w:rsidR="00EB3E64" w:rsidRDefault="00EB3E64" w:rsidP="00EB3E64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B3E64" w:rsidRPr="00646CDD" w:rsidTr="004B1D92">
        <w:tc>
          <w:tcPr>
            <w:tcW w:w="9802" w:type="dxa"/>
            <w:shd w:val="clear" w:color="auto" w:fill="FDE9D9" w:themeFill="accent6" w:themeFillTint="33"/>
          </w:tcPr>
          <w:p w:rsidR="00EB3E64" w:rsidRDefault="00EB3E64" w:rsidP="004B1D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B3E64" w:rsidRPr="005F357A" w:rsidRDefault="00EB3E64" w:rsidP="004B1D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B3E64" w:rsidRPr="00646CDD" w:rsidRDefault="00EB3E64" w:rsidP="00EB3E64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proofErr w:type="gramEnd"/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若連結失效請至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</w:t>
            </w:r>
            <w:hyperlink r:id="rId21" w:history="1">
              <w:r w:rsidRPr="009F190F">
                <w:rPr>
                  <w:rStyle w:val="ab"/>
                  <w:rFonts w:ascii="Arial" w:hAnsi="Arial" w:cs="Arial"/>
                  <w:sz w:val="20"/>
                  <w:szCs w:val="20"/>
                </w:rPr>
                <w:t>http://www.allpay.com.tw/</w:t>
              </w:r>
            </w:hyperlink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&gt; 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下載專區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下載相關檔案</w:t>
            </w:r>
          </w:p>
        </w:tc>
      </w:tr>
    </w:tbl>
    <w:p w:rsidR="00EB3E64" w:rsidRDefault="00EB3E64" w:rsidP="00EB3E64">
      <w:pPr>
        <w:widowControl/>
        <w:spacing w:line="240" w:lineRule="auto"/>
      </w:pPr>
      <w:r>
        <w:br w:type="page"/>
      </w:r>
    </w:p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9" w:name="_Toc417567362"/>
      <w:r>
        <w:rPr>
          <w:rFonts w:hint="eastAsia"/>
        </w:rPr>
        <w:lastRenderedPageBreak/>
        <w:t>附錄</w:t>
      </w:r>
      <w:bookmarkEnd w:id="9"/>
    </w:p>
    <w:p w:rsidR="00EB16B9" w:rsidRPr="007757B5" w:rsidRDefault="00EB16B9" w:rsidP="007757B5">
      <w:bookmarkStart w:id="10" w:name="_呼叫服務的方法(HttpMethod)"/>
      <w:bookmarkStart w:id="11" w:name="_額外付款資訊(ExtraPaymentInfo)"/>
      <w:bookmarkStart w:id="12" w:name="_定期定額的週期種類(PeriodType)"/>
      <w:bookmarkStart w:id="13" w:name="_訂單異動通知類型(NotifiedType)"/>
      <w:bookmarkEnd w:id="10"/>
      <w:bookmarkEnd w:id="11"/>
      <w:bookmarkEnd w:id="12"/>
      <w:bookmarkEnd w:id="13"/>
    </w:p>
    <w:sectPr w:rsidR="00EB16B9" w:rsidRPr="007757B5" w:rsidSect="000151AC">
      <w:footerReference w:type="default" r:id="rId22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9FB" w:rsidRDefault="00E959FB" w:rsidP="00623490">
      <w:r>
        <w:separator/>
      </w:r>
    </w:p>
  </w:endnote>
  <w:endnote w:type="continuationSeparator" w:id="0">
    <w:p w:rsidR="00E959FB" w:rsidRDefault="00E959FB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501C17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9FB" w:rsidRDefault="00E959FB" w:rsidP="00623490">
      <w:r>
        <w:separator/>
      </w:r>
    </w:p>
  </w:footnote>
  <w:footnote w:type="continuationSeparator" w:id="0">
    <w:p w:rsidR="00E959FB" w:rsidRDefault="00E959FB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0D1E08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E3B27">
          <w:rPr>
            <w:rFonts w:ascii="Arial" w:hAnsi="Arial" w:cs="Arial" w:hint="eastAsia"/>
            <w:color w:val="000000"/>
            <w:sz w:val="18"/>
          </w:rPr>
          <w:t>歐付寶第三方支付股份有限公司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C2139A">
      <w:rPr>
        <w:rFonts w:eastAsia="全真顏體"/>
        <w:noProof/>
        <w:color w:val="000000"/>
      </w:rPr>
      <w:drawing>
        <wp:inline distT="0" distB="0" distL="0" distR="0">
          <wp:extent cx="325758" cy="187200"/>
          <wp:effectExtent l="19050" t="0" r="0" b="0"/>
          <wp:docPr id="6" name="圖片 5" descr="logo_400x2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400x23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758" cy="18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A36B4A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proofErr w:type="spellStart"/>
        <w:proofErr w:type="gramStart"/>
        <w:r>
          <w:rPr>
            <w:rFonts w:ascii="Arial" w:hAnsi="Arial" w:cs="Arial" w:hint="eastAsia"/>
            <w:color w:val="000000"/>
            <w:sz w:val="18"/>
          </w:rPr>
          <w:t>allPay</w:t>
        </w:r>
        <w:proofErr w:type="spellEnd"/>
        <w:proofErr w:type="gramEnd"/>
        <w:r>
          <w:rPr>
            <w:rFonts w:ascii="Arial" w:hAnsi="Arial" w:cs="Arial" w:hint="eastAsia"/>
            <w:color w:val="000000"/>
            <w:sz w:val="18"/>
          </w:rPr>
          <w:t xml:space="preserve"> Third-Party Payment Co., Ltd</w:t>
        </w:r>
        <w:r w:rsidR="009E3B27">
          <w:rPr>
            <w:rFonts w:ascii="Arial" w:hAnsi="Arial" w:cs="Arial" w:hint="eastAsia"/>
            <w:color w:val="000000"/>
            <w:sz w:val="18"/>
          </w:rPr>
          <w:t>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7DD06A3"/>
    <w:multiLevelType w:val="hybridMultilevel"/>
    <w:tmpl w:val="9404CB56"/>
    <w:lvl w:ilvl="0" w:tplc="1C58D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86E0B6C"/>
    <w:multiLevelType w:val="hybridMultilevel"/>
    <w:tmpl w:val="AA2026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A711AAA"/>
    <w:multiLevelType w:val="hybridMultilevel"/>
    <w:tmpl w:val="20E2D928"/>
    <w:lvl w:ilvl="0" w:tplc="AF364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E8C0B8A"/>
    <w:multiLevelType w:val="hybridMultilevel"/>
    <w:tmpl w:val="D4428D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609049C5"/>
    <w:multiLevelType w:val="hybridMultilevel"/>
    <w:tmpl w:val="939C5F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4"/>
  </w:num>
  <w:num w:numId="5">
    <w:abstractNumId w:val="2"/>
  </w:num>
  <w:num w:numId="6">
    <w:abstractNumId w:val="1"/>
  </w:num>
  <w:num w:numId="7">
    <w:abstractNumId w:val="15"/>
  </w:num>
  <w:num w:numId="8">
    <w:abstractNumId w:val="22"/>
  </w:num>
  <w:num w:numId="9">
    <w:abstractNumId w:val="0"/>
  </w:num>
  <w:num w:numId="10">
    <w:abstractNumId w:val="16"/>
  </w:num>
  <w:num w:numId="11">
    <w:abstractNumId w:val="20"/>
  </w:num>
  <w:num w:numId="12">
    <w:abstractNumId w:val="11"/>
  </w:num>
  <w:num w:numId="13">
    <w:abstractNumId w:val="3"/>
  </w:num>
  <w:num w:numId="14">
    <w:abstractNumId w:val="18"/>
  </w:num>
  <w:num w:numId="15">
    <w:abstractNumId w:val="10"/>
  </w:num>
  <w:num w:numId="16">
    <w:abstractNumId w:val="14"/>
  </w:num>
  <w:num w:numId="17">
    <w:abstractNumId w:val="6"/>
  </w:num>
  <w:num w:numId="18">
    <w:abstractNumId w:val="8"/>
  </w:num>
  <w:num w:numId="19">
    <w:abstractNumId w:val="9"/>
  </w:num>
  <w:num w:numId="20">
    <w:abstractNumId w:val="5"/>
  </w:num>
  <w:num w:numId="21">
    <w:abstractNumId w:val="17"/>
  </w:num>
  <w:num w:numId="22">
    <w:abstractNumId w:val="12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4652"/>
    <w:rsid w:val="000151AC"/>
    <w:rsid w:val="00016343"/>
    <w:rsid w:val="00035338"/>
    <w:rsid w:val="0003690C"/>
    <w:rsid w:val="0004485A"/>
    <w:rsid w:val="000454CC"/>
    <w:rsid w:val="0004617C"/>
    <w:rsid w:val="00053DAC"/>
    <w:rsid w:val="0005555A"/>
    <w:rsid w:val="00060834"/>
    <w:rsid w:val="00061E1D"/>
    <w:rsid w:val="00062337"/>
    <w:rsid w:val="000660B3"/>
    <w:rsid w:val="00070800"/>
    <w:rsid w:val="00070D66"/>
    <w:rsid w:val="000744D7"/>
    <w:rsid w:val="00076846"/>
    <w:rsid w:val="000A105C"/>
    <w:rsid w:val="000A2D9D"/>
    <w:rsid w:val="000B3AC1"/>
    <w:rsid w:val="000C1D49"/>
    <w:rsid w:val="000C3EA9"/>
    <w:rsid w:val="000D1E08"/>
    <w:rsid w:val="000E1B3C"/>
    <w:rsid w:val="000F2E11"/>
    <w:rsid w:val="000F6CF7"/>
    <w:rsid w:val="00101821"/>
    <w:rsid w:val="00112CCD"/>
    <w:rsid w:val="00114FFA"/>
    <w:rsid w:val="00127404"/>
    <w:rsid w:val="00132F38"/>
    <w:rsid w:val="00140946"/>
    <w:rsid w:val="00142383"/>
    <w:rsid w:val="00146C2D"/>
    <w:rsid w:val="0015050F"/>
    <w:rsid w:val="001546FA"/>
    <w:rsid w:val="001548D1"/>
    <w:rsid w:val="0015521D"/>
    <w:rsid w:val="00160EDE"/>
    <w:rsid w:val="0016268D"/>
    <w:rsid w:val="00165EE1"/>
    <w:rsid w:val="00186153"/>
    <w:rsid w:val="00190EBA"/>
    <w:rsid w:val="001974BB"/>
    <w:rsid w:val="001A48AB"/>
    <w:rsid w:val="001A5375"/>
    <w:rsid w:val="001B058D"/>
    <w:rsid w:val="001C23A6"/>
    <w:rsid w:val="001C6A6E"/>
    <w:rsid w:val="001C6DCB"/>
    <w:rsid w:val="001D05C5"/>
    <w:rsid w:val="001D36B1"/>
    <w:rsid w:val="001E1443"/>
    <w:rsid w:val="001E57CE"/>
    <w:rsid w:val="001E5A07"/>
    <w:rsid w:val="001E6E10"/>
    <w:rsid w:val="001F2FA6"/>
    <w:rsid w:val="001F537A"/>
    <w:rsid w:val="001F5657"/>
    <w:rsid w:val="002135A9"/>
    <w:rsid w:val="00215CA4"/>
    <w:rsid w:val="00226F14"/>
    <w:rsid w:val="00230653"/>
    <w:rsid w:val="00233CD1"/>
    <w:rsid w:val="002413CB"/>
    <w:rsid w:val="002441E6"/>
    <w:rsid w:val="00246CF0"/>
    <w:rsid w:val="002475A6"/>
    <w:rsid w:val="00247709"/>
    <w:rsid w:val="002519C5"/>
    <w:rsid w:val="00257FE7"/>
    <w:rsid w:val="00275A39"/>
    <w:rsid w:val="0027621A"/>
    <w:rsid w:val="002917B0"/>
    <w:rsid w:val="00296C12"/>
    <w:rsid w:val="002A122F"/>
    <w:rsid w:val="002A1B52"/>
    <w:rsid w:val="002A63AA"/>
    <w:rsid w:val="002B62C7"/>
    <w:rsid w:val="002C438E"/>
    <w:rsid w:val="002C5E14"/>
    <w:rsid w:val="002E41CA"/>
    <w:rsid w:val="002E70D9"/>
    <w:rsid w:val="002F23B2"/>
    <w:rsid w:val="002F32DD"/>
    <w:rsid w:val="00303CAE"/>
    <w:rsid w:val="003070EE"/>
    <w:rsid w:val="00314416"/>
    <w:rsid w:val="00314ACA"/>
    <w:rsid w:val="00322B03"/>
    <w:rsid w:val="00324567"/>
    <w:rsid w:val="00324790"/>
    <w:rsid w:val="00353780"/>
    <w:rsid w:val="00364F56"/>
    <w:rsid w:val="003714DC"/>
    <w:rsid w:val="00373C52"/>
    <w:rsid w:val="00376ACA"/>
    <w:rsid w:val="00376EEC"/>
    <w:rsid w:val="003868D0"/>
    <w:rsid w:val="0039169A"/>
    <w:rsid w:val="00393E1C"/>
    <w:rsid w:val="003A1510"/>
    <w:rsid w:val="003C0795"/>
    <w:rsid w:val="003D0EC5"/>
    <w:rsid w:val="003D7BA1"/>
    <w:rsid w:val="003E5750"/>
    <w:rsid w:val="003F3D1D"/>
    <w:rsid w:val="003F43B2"/>
    <w:rsid w:val="003F5DA9"/>
    <w:rsid w:val="00400CB5"/>
    <w:rsid w:val="00403548"/>
    <w:rsid w:val="00406456"/>
    <w:rsid w:val="00411718"/>
    <w:rsid w:val="004211EF"/>
    <w:rsid w:val="00427413"/>
    <w:rsid w:val="0043075B"/>
    <w:rsid w:val="004500A3"/>
    <w:rsid w:val="00452E1E"/>
    <w:rsid w:val="00454E67"/>
    <w:rsid w:val="0046182D"/>
    <w:rsid w:val="004864B8"/>
    <w:rsid w:val="004A794D"/>
    <w:rsid w:val="004B21C9"/>
    <w:rsid w:val="004B648B"/>
    <w:rsid w:val="004D025E"/>
    <w:rsid w:val="004E079D"/>
    <w:rsid w:val="004F02D3"/>
    <w:rsid w:val="004F20D3"/>
    <w:rsid w:val="004F4607"/>
    <w:rsid w:val="00500041"/>
    <w:rsid w:val="00501C17"/>
    <w:rsid w:val="00507FA8"/>
    <w:rsid w:val="00517FB7"/>
    <w:rsid w:val="005214D8"/>
    <w:rsid w:val="0055540C"/>
    <w:rsid w:val="00560235"/>
    <w:rsid w:val="005627A1"/>
    <w:rsid w:val="00563AC3"/>
    <w:rsid w:val="00564315"/>
    <w:rsid w:val="005A735A"/>
    <w:rsid w:val="005A73FC"/>
    <w:rsid w:val="005A7449"/>
    <w:rsid w:val="005B3675"/>
    <w:rsid w:val="005C37D9"/>
    <w:rsid w:val="005C7B5F"/>
    <w:rsid w:val="005D04A6"/>
    <w:rsid w:val="005D3CCE"/>
    <w:rsid w:val="005D46F9"/>
    <w:rsid w:val="005D5F2A"/>
    <w:rsid w:val="005E3E0C"/>
    <w:rsid w:val="005E6B66"/>
    <w:rsid w:val="005E7A45"/>
    <w:rsid w:val="005F1291"/>
    <w:rsid w:val="005F6396"/>
    <w:rsid w:val="006026FB"/>
    <w:rsid w:val="00607700"/>
    <w:rsid w:val="00611332"/>
    <w:rsid w:val="00615D33"/>
    <w:rsid w:val="00623490"/>
    <w:rsid w:val="0062676C"/>
    <w:rsid w:val="00631F2A"/>
    <w:rsid w:val="006404ED"/>
    <w:rsid w:val="00640F48"/>
    <w:rsid w:val="00642B74"/>
    <w:rsid w:val="00646CDD"/>
    <w:rsid w:val="006476CA"/>
    <w:rsid w:val="00651DE2"/>
    <w:rsid w:val="0065207C"/>
    <w:rsid w:val="00652F04"/>
    <w:rsid w:val="006538DD"/>
    <w:rsid w:val="00655084"/>
    <w:rsid w:val="006575D7"/>
    <w:rsid w:val="00665642"/>
    <w:rsid w:val="00667159"/>
    <w:rsid w:val="00670D13"/>
    <w:rsid w:val="006722A2"/>
    <w:rsid w:val="00674FBB"/>
    <w:rsid w:val="006765CD"/>
    <w:rsid w:val="006805D3"/>
    <w:rsid w:val="006826A1"/>
    <w:rsid w:val="00683605"/>
    <w:rsid w:val="0068425A"/>
    <w:rsid w:val="00692E26"/>
    <w:rsid w:val="00696015"/>
    <w:rsid w:val="006A1766"/>
    <w:rsid w:val="006A435F"/>
    <w:rsid w:val="006B128C"/>
    <w:rsid w:val="006B28F6"/>
    <w:rsid w:val="006B54E8"/>
    <w:rsid w:val="006B72ED"/>
    <w:rsid w:val="006D7091"/>
    <w:rsid w:val="006E4835"/>
    <w:rsid w:val="006F1DF8"/>
    <w:rsid w:val="006F5682"/>
    <w:rsid w:val="00701F0D"/>
    <w:rsid w:val="00711080"/>
    <w:rsid w:val="00711A87"/>
    <w:rsid w:val="00724EC9"/>
    <w:rsid w:val="007279E2"/>
    <w:rsid w:val="00730F11"/>
    <w:rsid w:val="00734598"/>
    <w:rsid w:val="0074350D"/>
    <w:rsid w:val="00744EE0"/>
    <w:rsid w:val="00751DFD"/>
    <w:rsid w:val="00760840"/>
    <w:rsid w:val="00764542"/>
    <w:rsid w:val="00767DCC"/>
    <w:rsid w:val="0077193A"/>
    <w:rsid w:val="00772DFF"/>
    <w:rsid w:val="007757B5"/>
    <w:rsid w:val="0078083D"/>
    <w:rsid w:val="0078183B"/>
    <w:rsid w:val="0078203A"/>
    <w:rsid w:val="00785F37"/>
    <w:rsid w:val="00786F5F"/>
    <w:rsid w:val="007B1C97"/>
    <w:rsid w:val="007B54A8"/>
    <w:rsid w:val="007B71FF"/>
    <w:rsid w:val="007C36E0"/>
    <w:rsid w:val="007D34A2"/>
    <w:rsid w:val="007D4630"/>
    <w:rsid w:val="007D75DD"/>
    <w:rsid w:val="007E0021"/>
    <w:rsid w:val="007E45E4"/>
    <w:rsid w:val="007F0E86"/>
    <w:rsid w:val="00816C14"/>
    <w:rsid w:val="00821F68"/>
    <w:rsid w:val="00825CA9"/>
    <w:rsid w:val="00827F79"/>
    <w:rsid w:val="008305C5"/>
    <w:rsid w:val="0083557A"/>
    <w:rsid w:val="008359FB"/>
    <w:rsid w:val="00836C99"/>
    <w:rsid w:val="0083701F"/>
    <w:rsid w:val="00847512"/>
    <w:rsid w:val="00861CB5"/>
    <w:rsid w:val="00862F38"/>
    <w:rsid w:val="00871303"/>
    <w:rsid w:val="008745ED"/>
    <w:rsid w:val="00890D5B"/>
    <w:rsid w:val="00893938"/>
    <w:rsid w:val="008A0350"/>
    <w:rsid w:val="008A1325"/>
    <w:rsid w:val="008B059A"/>
    <w:rsid w:val="008B67DE"/>
    <w:rsid w:val="008B6D72"/>
    <w:rsid w:val="008C477D"/>
    <w:rsid w:val="008D7E49"/>
    <w:rsid w:val="00910F22"/>
    <w:rsid w:val="00913F03"/>
    <w:rsid w:val="009161A4"/>
    <w:rsid w:val="0094171D"/>
    <w:rsid w:val="0094724B"/>
    <w:rsid w:val="00947B3F"/>
    <w:rsid w:val="00951B26"/>
    <w:rsid w:val="00952E86"/>
    <w:rsid w:val="009542FD"/>
    <w:rsid w:val="0095787F"/>
    <w:rsid w:val="00977BF3"/>
    <w:rsid w:val="00980FE7"/>
    <w:rsid w:val="00987FDB"/>
    <w:rsid w:val="00990EBB"/>
    <w:rsid w:val="00997870"/>
    <w:rsid w:val="009A0F63"/>
    <w:rsid w:val="009A7DF5"/>
    <w:rsid w:val="009A7E82"/>
    <w:rsid w:val="009B6313"/>
    <w:rsid w:val="009C6822"/>
    <w:rsid w:val="009D5E93"/>
    <w:rsid w:val="009D644E"/>
    <w:rsid w:val="009D6B9A"/>
    <w:rsid w:val="009D7158"/>
    <w:rsid w:val="009E0BA6"/>
    <w:rsid w:val="009E3B27"/>
    <w:rsid w:val="009E4F9C"/>
    <w:rsid w:val="009F5CF6"/>
    <w:rsid w:val="009F5F72"/>
    <w:rsid w:val="009F7B5B"/>
    <w:rsid w:val="00A15317"/>
    <w:rsid w:val="00A25DFB"/>
    <w:rsid w:val="00A347C1"/>
    <w:rsid w:val="00A36B4A"/>
    <w:rsid w:val="00A47C9B"/>
    <w:rsid w:val="00A502D1"/>
    <w:rsid w:val="00A60099"/>
    <w:rsid w:val="00A65C29"/>
    <w:rsid w:val="00A742D5"/>
    <w:rsid w:val="00A877CD"/>
    <w:rsid w:val="00A91D7A"/>
    <w:rsid w:val="00A93C56"/>
    <w:rsid w:val="00AA2D3E"/>
    <w:rsid w:val="00AA580A"/>
    <w:rsid w:val="00AB2BE8"/>
    <w:rsid w:val="00AB5738"/>
    <w:rsid w:val="00AB57A1"/>
    <w:rsid w:val="00AC126F"/>
    <w:rsid w:val="00AC3DF1"/>
    <w:rsid w:val="00AC6CAE"/>
    <w:rsid w:val="00AD148D"/>
    <w:rsid w:val="00AD1C7D"/>
    <w:rsid w:val="00AD5146"/>
    <w:rsid w:val="00AD7F9B"/>
    <w:rsid w:val="00AE0CDD"/>
    <w:rsid w:val="00AE37EA"/>
    <w:rsid w:val="00AE5C81"/>
    <w:rsid w:val="00AE772E"/>
    <w:rsid w:val="00B0266E"/>
    <w:rsid w:val="00B071CA"/>
    <w:rsid w:val="00B20CB2"/>
    <w:rsid w:val="00B332B8"/>
    <w:rsid w:val="00B35FBF"/>
    <w:rsid w:val="00B432B0"/>
    <w:rsid w:val="00B47A99"/>
    <w:rsid w:val="00B5286C"/>
    <w:rsid w:val="00B576A9"/>
    <w:rsid w:val="00B62DDD"/>
    <w:rsid w:val="00B6363B"/>
    <w:rsid w:val="00B67421"/>
    <w:rsid w:val="00B823CD"/>
    <w:rsid w:val="00B82B92"/>
    <w:rsid w:val="00B859DF"/>
    <w:rsid w:val="00B904D9"/>
    <w:rsid w:val="00BA1792"/>
    <w:rsid w:val="00BC51CF"/>
    <w:rsid w:val="00BD07E8"/>
    <w:rsid w:val="00BD4922"/>
    <w:rsid w:val="00BD7E54"/>
    <w:rsid w:val="00BE12A2"/>
    <w:rsid w:val="00BE3E74"/>
    <w:rsid w:val="00BE5EF4"/>
    <w:rsid w:val="00BF5FF5"/>
    <w:rsid w:val="00C02D06"/>
    <w:rsid w:val="00C033CD"/>
    <w:rsid w:val="00C1002A"/>
    <w:rsid w:val="00C11D98"/>
    <w:rsid w:val="00C2139A"/>
    <w:rsid w:val="00C23F8B"/>
    <w:rsid w:val="00C30328"/>
    <w:rsid w:val="00C310D9"/>
    <w:rsid w:val="00C4107F"/>
    <w:rsid w:val="00C467FA"/>
    <w:rsid w:val="00C52A83"/>
    <w:rsid w:val="00C53707"/>
    <w:rsid w:val="00C53964"/>
    <w:rsid w:val="00C56FA6"/>
    <w:rsid w:val="00C7749A"/>
    <w:rsid w:val="00C826AE"/>
    <w:rsid w:val="00C84BEF"/>
    <w:rsid w:val="00C90EC2"/>
    <w:rsid w:val="00CA0843"/>
    <w:rsid w:val="00CB2264"/>
    <w:rsid w:val="00CB36D1"/>
    <w:rsid w:val="00CC1582"/>
    <w:rsid w:val="00CC4E50"/>
    <w:rsid w:val="00CD1343"/>
    <w:rsid w:val="00CE5D25"/>
    <w:rsid w:val="00D0260D"/>
    <w:rsid w:val="00D02C3C"/>
    <w:rsid w:val="00D04635"/>
    <w:rsid w:val="00D304ED"/>
    <w:rsid w:val="00D31568"/>
    <w:rsid w:val="00D32D0D"/>
    <w:rsid w:val="00D33272"/>
    <w:rsid w:val="00D346D9"/>
    <w:rsid w:val="00D47D52"/>
    <w:rsid w:val="00D521F6"/>
    <w:rsid w:val="00D6168F"/>
    <w:rsid w:val="00D70F9C"/>
    <w:rsid w:val="00D71020"/>
    <w:rsid w:val="00D76B90"/>
    <w:rsid w:val="00D803FB"/>
    <w:rsid w:val="00D8665C"/>
    <w:rsid w:val="00D8696C"/>
    <w:rsid w:val="00DA0F96"/>
    <w:rsid w:val="00DA2388"/>
    <w:rsid w:val="00DD109C"/>
    <w:rsid w:val="00DD7908"/>
    <w:rsid w:val="00DE4412"/>
    <w:rsid w:val="00DF3F3E"/>
    <w:rsid w:val="00DF40E8"/>
    <w:rsid w:val="00E04B3C"/>
    <w:rsid w:val="00E1526D"/>
    <w:rsid w:val="00E2454F"/>
    <w:rsid w:val="00E27AC5"/>
    <w:rsid w:val="00E330D2"/>
    <w:rsid w:val="00E35FCE"/>
    <w:rsid w:val="00E37291"/>
    <w:rsid w:val="00E37588"/>
    <w:rsid w:val="00E43DC4"/>
    <w:rsid w:val="00E503D6"/>
    <w:rsid w:val="00E5266C"/>
    <w:rsid w:val="00E53429"/>
    <w:rsid w:val="00E63884"/>
    <w:rsid w:val="00E65D55"/>
    <w:rsid w:val="00E75A42"/>
    <w:rsid w:val="00E833BD"/>
    <w:rsid w:val="00E959FB"/>
    <w:rsid w:val="00EB16B9"/>
    <w:rsid w:val="00EB2C20"/>
    <w:rsid w:val="00EB3816"/>
    <w:rsid w:val="00EB3E64"/>
    <w:rsid w:val="00EC135E"/>
    <w:rsid w:val="00EC5F1E"/>
    <w:rsid w:val="00ED2F0F"/>
    <w:rsid w:val="00ED3951"/>
    <w:rsid w:val="00EE2CE2"/>
    <w:rsid w:val="00EE7C92"/>
    <w:rsid w:val="00EF55F1"/>
    <w:rsid w:val="00EF7748"/>
    <w:rsid w:val="00F00177"/>
    <w:rsid w:val="00F040ED"/>
    <w:rsid w:val="00F254A6"/>
    <w:rsid w:val="00F31970"/>
    <w:rsid w:val="00F37DF5"/>
    <w:rsid w:val="00F4660A"/>
    <w:rsid w:val="00F51482"/>
    <w:rsid w:val="00F530CD"/>
    <w:rsid w:val="00F543F1"/>
    <w:rsid w:val="00F60F9C"/>
    <w:rsid w:val="00F70033"/>
    <w:rsid w:val="00F700A8"/>
    <w:rsid w:val="00F72294"/>
    <w:rsid w:val="00F7252F"/>
    <w:rsid w:val="00FA0FB3"/>
    <w:rsid w:val="00FA5785"/>
    <w:rsid w:val="00FA7117"/>
    <w:rsid w:val="00FA7B10"/>
    <w:rsid w:val="00FB4546"/>
    <w:rsid w:val="00FB678A"/>
    <w:rsid w:val="00FC1951"/>
    <w:rsid w:val="00FC2AC8"/>
    <w:rsid w:val="00FE2203"/>
    <w:rsid w:val="00FE541E"/>
    <w:rsid w:val="00FE5688"/>
    <w:rsid w:val="00FF06AB"/>
    <w:rsid w:val="00FF5969"/>
    <w:rsid w:val="00FF661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allpay.com.t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github.com/allpay/AllPayAioSDK/raw/master/%E6%AD%90%E4%BB%98%E5%AF%B6%E5%85%A8%E6%96%B9%E4%BD%8D%E9%87%91%E6%B5%81SDK%E6%8A%80%E8%A1%93%E6%96%87%E4%BB%B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www.allpay.com.tw/Content/files/%E5%85%A8%E6%96%B9%E4%BD%8D%E9%87%91%E6%B5%81%E4%BB%8B%E6%8E%A5%E6%8A%80%E8%A1%93%E6%96%87%E4%BB%B6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36321"/>
    <w:rsid w:val="000F01C5"/>
    <w:rsid w:val="001E3A3C"/>
    <w:rsid w:val="00262FC4"/>
    <w:rsid w:val="0046753D"/>
    <w:rsid w:val="0053140F"/>
    <w:rsid w:val="005C276D"/>
    <w:rsid w:val="005C5FE8"/>
    <w:rsid w:val="005F24B9"/>
    <w:rsid w:val="0067616B"/>
    <w:rsid w:val="00677B11"/>
    <w:rsid w:val="006A0B6F"/>
    <w:rsid w:val="00732900"/>
    <w:rsid w:val="00783420"/>
    <w:rsid w:val="007A6CD0"/>
    <w:rsid w:val="007D7F4D"/>
    <w:rsid w:val="00813FD5"/>
    <w:rsid w:val="009647FF"/>
    <w:rsid w:val="0097030E"/>
    <w:rsid w:val="00A111D1"/>
    <w:rsid w:val="00A42C1E"/>
    <w:rsid w:val="00B9422C"/>
    <w:rsid w:val="00D76EC5"/>
    <w:rsid w:val="00DE0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640CE-B474-4C2B-88EF-FAF77253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8973</TotalTime>
  <Pages>9</Pages>
  <Words>426</Words>
  <Characters>2433</Characters>
  <Application>Microsoft Office Word</Application>
  <DocSecurity>0</DocSecurity>
  <Lines>20</Lines>
  <Paragraphs>5</Paragraphs>
  <ScaleCrop>false</ScaleCrop>
  <Manager>Neil Fan</Manager>
  <Company>歐付寶第三方支付股份有限公司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shawn.chang</cp:lastModifiedBy>
  <cp:revision>145</cp:revision>
  <dcterms:created xsi:type="dcterms:W3CDTF">2014-06-10T08:05:00Z</dcterms:created>
  <dcterms:modified xsi:type="dcterms:W3CDTF">2015-09-04T03:27:00Z</dcterms:modified>
</cp:coreProperties>
</file>